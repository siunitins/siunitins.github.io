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E61B1" w:rsidP="00DE61B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AUTOR</w:t>
      </w: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037035" w:rsidRDefault="00037035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center"/>
        <w:rPr>
          <w:rFonts w:ascii="Arial" w:hAnsi="Arial" w:cs="Arial"/>
          <w:sz w:val="24"/>
        </w:rPr>
      </w:pPr>
    </w:p>
    <w:p w:rsidR="00D77541" w:rsidRDefault="00D77541">
      <w:pPr>
        <w:jc w:val="center"/>
        <w:rPr>
          <w:rFonts w:ascii="Arial" w:hAnsi="Arial" w:cs="Arial"/>
          <w:sz w:val="24"/>
        </w:rPr>
      </w:pPr>
    </w:p>
    <w:p w:rsidR="00D77541" w:rsidRPr="00037035" w:rsidRDefault="00D77541">
      <w:pPr>
        <w:jc w:val="center"/>
        <w:rPr>
          <w:rFonts w:ascii="Arial" w:hAnsi="Arial" w:cs="Arial"/>
          <w:b/>
          <w:sz w:val="24"/>
        </w:rPr>
      </w:pPr>
      <w:r w:rsidRPr="00037035">
        <w:rPr>
          <w:rFonts w:ascii="Arial" w:hAnsi="Arial" w:cs="Arial"/>
          <w:b/>
          <w:sz w:val="24"/>
        </w:rPr>
        <w:t>MODELO DE RELATÓRIO FINAL</w:t>
      </w: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 w:rsidP="00B026DA">
      <w:pPr>
        <w:jc w:val="center"/>
        <w:rPr>
          <w:rFonts w:ascii="Arial" w:hAnsi="Arial" w:cs="Arial"/>
          <w:sz w:val="24"/>
        </w:rPr>
      </w:pPr>
    </w:p>
    <w:p w:rsidR="00630155" w:rsidRDefault="00DE61B1" w:rsidP="006301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Cidade,</w:t>
      </w:r>
      <w:r w:rsidRPr="00DE61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Ano</w:t>
      </w:r>
    </w:p>
    <w:p w:rsidR="00630155" w:rsidRDefault="00630155" w:rsidP="00630155">
      <w:pPr>
        <w:rPr>
          <w:rFonts w:ascii="Arial" w:hAnsi="Arial" w:cs="Arial"/>
          <w:sz w:val="24"/>
        </w:rPr>
      </w:pPr>
    </w:p>
    <w:p w:rsidR="00DE61B1" w:rsidRDefault="00DE61B1" w:rsidP="00B026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30155" w:rsidRDefault="00630155" w:rsidP="00B026DA">
      <w:pPr>
        <w:jc w:val="center"/>
        <w:rPr>
          <w:rFonts w:ascii="Arial" w:hAnsi="Arial" w:cs="Arial"/>
          <w:sz w:val="24"/>
        </w:rPr>
      </w:pPr>
    </w:p>
    <w:p w:rsidR="00D77541" w:rsidRDefault="00293FA2" w:rsidP="00B026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CURSO DE </w:t>
      </w:r>
      <w:r w:rsidR="003028D1">
        <w:rPr>
          <w:rFonts w:ascii="Arial" w:hAnsi="Arial" w:cs="Arial"/>
          <w:b/>
          <w:sz w:val="24"/>
        </w:rPr>
        <w:t>SISTEMAS DE INFORMAÇÃO</w:t>
      </w:r>
    </w:p>
    <w:p w:rsidR="00D77541" w:rsidRDefault="00D77541">
      <w:pPr>
        <w:jc w:val="center"/>
        <w:rPr>
          <w:rFonts w:ascii="Arial" w:hAnsi="Arial" w:cs="Arial"/>
          <w:sz w:val="24"/>
        </w:rPr>
      </w:pPr>
    </w:p>
    <w:p w:rsidR="00D77541" w:rsidRDefault="00D77541">
      <w:pPr>
        <w:jc w:val="center"/>
        <w:rPr>
          <w:rFonts w:ascii="Arial" w:hAnsi="Arial" w:cs="Arial"/>
          <w:sz w:val="24"/>
        </w:rPr>
      </w:pPr>
    </w:p>
    <w:tbl>
      <w:tblPr>
        <w:tblW w:w="948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3866"/>
        <w:gridCol w:w="1274"/>
        <w:gridCol w:w="987"/>
        <w:gridCol w:w="1108"/>
        <w:gridCol w:w="709"/>
      </w:tblGrid>
      <w:tr w:rsidR="00B026DA" w:rsidRPr="00453BCA" w:rsidTr="00495D3E">
        <w:trPr>
          <w:trHeight w:val="290"/>
          <w:jc w:val="center"/>
        </w:trPr>
        <w:tc>
          <w:tcPr>
            <w:tcW w:w="94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DADOS DO ESTAGIÁRIO (A)</w:t>
            </w: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TELEFONE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ESTÁGIO</w:t>
            </w: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E-MAIL: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INÍCIO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TÉRMINO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94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DADOS DA CONCEDENTE DE ESTÁGIO (EMPRESA/INSTITUIÇÃO)</w:t>
            </w: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TELEFONE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END</w:t>
            </w:r>
            <w:r w:rsidRPr="00453BCA">
              <w:rPr>
                <w:b/>
                <w:bCs/>
                <w:color w:val="000000"/>
                <w:sz w:val="18"/>
                <w:szCs w:val="18"/>
              </w:rPr>
              <w:t>EREÇO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94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DADOS DO SUPERVISOR(A) DA CONCEDENTE DE ESTÁGIO</w:t>
            </w: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TELEFONE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FORMAÇÃO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DA" w:rsidRPr="00453BCA" w:rsidTr="00495D3E">
        <w:trPr>
          <w:trHeight w:val="290"/>
          <w:jc w:val="center"/>
        </w:trPr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F3B57">
              <w:rPr>
                <w:b/>
                <w:bCs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3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026DA" w:rsidRPr="006F3B57" w:rsidRDefault="00B026DA" w:rsidP="00495D3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Pr="00351816" w:rsidRDefault="00351816" w:rsidP="00351816">
      <w:pPr>
        <w:rPr>
          <w:rFonts w:ascii="Arial" w:hAnsi="Arial" w:cs="Arial"/>
          <w:b/>
          <w:sz w:val="24"/>
        </w:rPr>
      </w:pPr>
      <w:r w:rsidRPr="00351816">
        <w:rPr>
          <w:rFonts w:ascii="Arial" w:hAnsi="Arial" w:cs="Arial"/>
          <w:b/>
          <w:sz w:val="24"/>
        </w:rPr>
        <w:t>Assinaturas:</w:t>
      </w: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</w:t>
      </w:r>
    </w:p>
    <w:p w:rsidR="00351816" w:rsidRDefault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Estagiário (a)</w:t>
      </w: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:rsidR="00351816" w:rsidRDefault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 (a) da Concedente ou Responsável pela Supervisão no Laboratório</w:t>
      </w: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351816" w:rsidRDefault="00351816" w:rsidP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:rsidR="00351816" w:rsidRDefault="00351816" w:rsidP="003518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 (a) Orientador (a) </w:t>
      </w:r>
    </w:p>
    <w:p w:rsidR="00351816" w:rsidRDefault="00351816">
      <w:pPr>
        <w:jc w:val="center"/>
        <w:rPr>
          <w:rFonts w:ascii="Arial" w:hAnsi="Arial" w:cs="Arial"/>
          <w:sz w:val="24"/>
        </w:rPr>
      </w:pP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351816" w:rsidRDefault="00351816" w:rsidP="00630155">
      <w:pPr>
        <w:jc w:val="center"/>
        <w:rPr>
          <w:rFonts w:ascii="Arial" w:hAnsi="Arial" w:cs="Arial"/>
          <w:sz w:val="24"/>
        </w:rPr>
      </w:pPr>
    </w:p>
    <w:p w:rsidR="00630155" w:rsidRDefault="00630155" w:rsidP="006301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Mês – Ano </w:t>
      </w:r>
    </w:p>
    <w:p w:rsidR="00DE61B1" w:rsidRDefault="00656C18" w:rsidP="00630155">
      <w:pPr>
        <w:jc w:val="center"/>
        <w:rPr>
          <w:rFonts w:ascii="Arial" w:hAnsi="Arial" w:cs="Arial"/>
          <w:sz w:val="24"/>
        </w:rPr>
        <w:sectPr w:rsidR="00DE61B1">
          <w:headerReference w:type="default" r:id="rId8"/>
          <w:footerReference w:type="default" r:id="rId9"/>
          <w:pgSz w:w="11907" w:h="16840" w:code="9"/>
          <w:pgMar w:top="1701" w:right="1134" w:bottom="1134" w:left="1304" w:header="680" w:footer="851" w:gutter="0"/>
          <w:cols w:space="720"/>
        </w:sect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557530</wp:posOffset>
                </wp:positionV>
                <wp:extent cx="5623560" cy="861060"/>
                <wp:effectExtent l="0" t="0" r="15240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8D1" w:rsidRPr="003028D1" w:rsidRDefault="0056082B" w:rsidP="0056082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O Relatório deve ser entregue </w:t>
                            </w:r>
                            <w:r w:rsidR="003028D1"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de forma d</w:t>
                            </w:r>
                            <w:r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igital em Word para ser submetido ao </w:t>
                            </w:r>
                            <w:r w:rsidRPr="003028D1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highlight w:val="yellow"/>
                              </w:rPr>
                              <w:t>software</w:t>
                            </w:r>
                            <w:r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de plágio</w:t>
                            </w:r>
                            <w:r w:rsidR="003028D1"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. O arquivo deve ser postado em Tarefas no Educ@</w:t>
                            </w:r>
                            <w:r w:rsid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até 14/06/2019</w:t>
                            </w:r>
                            <w:r w:rsidR="003028D1"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.</w:t>
                            </w:r>
                            <w:r w:rsid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3028D1" w:rsidRPr="003028D1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A folha de assinaturas e a ficha de avaliação do supervisor deve ser escaneados após a assinatura e inseridas no arquivo digital.</w:t>
                            </w:r>
                          </w:p>
                          <w:p w:rsidR="003028D1" w:rsidRDefault="003028D1" w:rsidP="0056082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28D1" w:rsidRDefault="003028D1" w:rsidP="0056082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28D1" w:rsidRDefault="003028D1" w:rsidP="0056082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6082B" w:rsidRPr="0056082B" w:rsidRDefault="0056082B" w:rsidP="0056082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enviado ao e-mail do orientador de estágio.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2pt;margin-top:43.9pt;width:442.8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">
                <v:textbox>
                  <w:txbxContent>
                    <w:p w:rsidR="003028D1" w:rsidRPr="003028D1" w:rsidRDefault="0056082B" w:rsidP="0056082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O Relatório deve ser entregue </w:t>
                      </w:r>
                      <w:r w:rsidR="003028D1"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de forma d</w:t>
                      </w:r>
                      <w:r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igital em Word para ser submetido ao </w:t>
                      </w:r>
                      <w:r w:rsidRPr="003028D1">
                        <w:rPr>
                          <w:rFonts w:ascii="Arial" w:hAnsi="Arial" w:cs="Arial"/>
                          <w:i/>
                          <w:sz w:val="24"/>
                          <w:szCs w:val="24"/>
                          <w:highlight w:val="yellow"/>
                        </w:rPr>
                        <w:t>software</w:t>
                      </w:r>
                      <w:r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de plágio</w:t>
                      </w:r>
                      <w:r w:rsidR="003028D1"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. O arquivo deve ser postado em Tarefas no Educ@</w:t>
                      </w:r>
                      <w:r w:rsid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até 14/06/2019</w:t>
                      </w:r>
                      <w:r w:rsidR="003028D1"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.</w:t>
                      </w:r>
                      <w:r w:rsid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3028D1" w:rsidRPr="003028D1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A folha de assinaturas e a ficha de avaliação do supervisor deve ser escaneados após a assinatura e inseridas no arquivo digital.</w:t>
                      </w:r>
                    </w:p>
                    <w:p w:rsidR="003028D1" w:rsidRDefault="003028D1" w:rsidP="0056082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28D1" w:rsidRDefault="003028D1" w:rsidP="0056082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28D1" w:rsidRDefault="003028D1" w:rsidP="0056082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6082B" w:rsidRPr="0056082B" w:rsidRDefault="0056082B" w:rsidP="0056082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enviado ao e-mail do orientador de estágio.</w:t>
                      </w:r>
                    </w:p>
                  </w:txbxContent>
                </v:textbox>
              </v:shape>
            </w:pict>
          </mc:Fallback>
        </mc:AlternateContent>
      </w:r>
      <w:r w:rsidR="00630155">
        <w:rPr>
          <w:rFonts w:ascii="Arial" w:hAnsi="Arial" w:cs="Arial"/>
          <w:sz w:val="24"/>
        </w:rPr>
        <w:t>Cidade – TO</w:t>
      </w:r>
    </w:p>
    <w:p w:rsidR="00DE61B1" w:rsidRDefault="00DE61B1" w:rsidP="00630155">
      <w:pPr>
        <w:jc w:val="center"/>
        <w:rPr>
          <w:rFonts w:ascii="Arial" w:hAnsi="Arial" w:cs="Arial"/>
          <w:sz w:val="24"/>
        </w:rPr>
      </w:pPr>
    </w:p>
    <w:p w:rsidR="00630155" w:rsidRDefault="00630155" w:rsidP="00630155">
      <w:pPr>
        <w:jc w:val="center"/>
        <w:rPr>
          <w:rFonts w:ascii="Arial" w:hAnsi="Arial" w:cs="Arial"/>
          <w:sz w:val="24"/>
        </w:rPr>
      </w:pPr>
    </w:p>
    <w:p w:rsidR="00B026DA" w:rsidRPr="00B026DA" w:rsidRDefault="00B026DA" w:rsidP="00B026DA">
      <w:pPr>
        <w:jc w:val="both"/>
        <w:rPr>
          <w:rFonts w:ascii="Arial" w:hAnsi="Arial" w:cs="Arial"/>
          <w:b/>
          <w:sz w:val="24"/>
        </w:rPr>
      </w:pPr>
      <w:r w:rsidRPr="00B026DA">
        <w:rPr>
          <w:rFonts w:ascii="Arial" w:hAnsi="Arial" w:cs="Arial"/>
          <w:b/>
          <w:sz w:val="24"/>
        </w:rPr>
        <w:t>1 INTRODUÇÃO</w:t>
      </w:r>
    </w:p>
    <w:p w:rsidR="00B026DA" w:rsidRDefault="00B026DA">
      <w:pPr>
        <w:jc w:val="center"/>
        <w:rPr>
          <w:rFonts w:ascii="Arial" w:hAnsi="Arial" w:cs="Arial"/>
          <w:sz w:val="24"/>
        </w:rPr>
      </w:pPr>
    </w:p>
    <w:p w:rsidR="00B026DA" w:rsidRDefault="00B026DA" w:rsidP="00B026DA">
      <w:pPr>
        <w:jc w:val="both"/>
        <w:rPr>
          <w:rFonts w:ascii="Arial" w:hAnsi="Arial" w:cs="Arial"/>
          <w:sz w:val="24"/>
        </w:rPr>
      </w:pPr>
    </w:p>
    <w:p w:rsidR="00B026DA" w:rsidRDefault="00B026DA" w:rsidP="00B026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No primeiro parágrafo você apresentará ao professor orientador o local do estágio, o período de realização (data e horário), endereço e nome da Concedente de estágio (caso o estágio seja fora da </w:t>
      </w:r>
      <w:r w:rsidR="003028D1">
        <w:rPr>
          <w:rFonts w:ascii="Arial" w:hAnsi="Arial" w:cs="Arial"/>
          <w:sz w:val="24"/>
        </w:rPr>
        <w:t>instituição</w:t>
      </w:r>
      <w:r>
        <w:rPr>
          <w:rFonts w:ascii="Arial" w:hAnsi="Arial" w:cs="Arial"/>
          <w:sz w:val="24"/>
        </w:rPr>
        <w:t xml:space="preserve">), graduação e nome do supervisor da Concedente de estágio. Caso o estágio seja </w:t>
      </w:r>
      <w:r w:rsidR="00414D08">
        <w:rPr>
          <w:rFonts w:ascii="Arial" w:hAnsi="Arial" w:cs="Arial"/>
          <w:sz w:val="24"/>
        </w:rPr>
        <w:t xml:space="preserve">realizado </w:t>
      </w:r>
      <w:r>
        <w:rPr>
          <w:rFonts w:ascii="Arial" w:hAnsi="Arial" w:cs="Arial"/>
          <w:sz w:val="24"/>
        </w:rPr>
        <w:t xml:space="preserve">dentro da </w:t>
      </w:r>
      <w:r w:rsidR="003028D1">
        <w:rPr>
          <w:rFonts w:ascii="Arial" w:hAnsi="Arial" w:cs="Arial"/>
          <w:sz w:val="24"/>
        </w:rPr>
        <w:t>instituição</w:t>
      </w:r>
      <w:r>
        <w:rPr>
          <w:rFonts w:ascii="Arial" w:hAnsi="Arial" w:cs="Arial"/>
          <w:sz w:val="24"/>
        </w:rPr>
        <w:t>, informar o laboratório em que o estágio se realizou e o nome do Técnico e/ou Professor que Supervisionou.</w:t>
      </w:r>
    </w:p>
    <w:p w:rsidR="00414D08" w:rsidRDefault="00414D08" w:rsidP="00B026DA">
      <w:pPr>
        <w:jc w:val="both"/>
        <w:rPr>
          <w:rFonts w:ascii="Arial" w:hAnsi="Arial" w:cs="Arial"/>
          <w:sz w:val="24"/>
        </w:rPr>
      </w:pPr>
    </w:p>
    <w:p w:rsidR="00414D08" w:rsidRDefault="00414D08" w:rsidP="00B026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No segundo parágrafo você apresentará ao professor orientador as atividades desenvolvidas relacionando com a área da engenharia que as </w:t>
      </w:r>
      <w:r w:rsidR="00DE61B1">
        <w:rPr>
          <w:rFonts w:ascii="Arial" w:hAnsi="Arial" w:cs="Arial"/>
          <w:sz w:val="24"/>
        </w:rPr>
        <w:t>contemplas</w:t>
      </w:r>
      <w:r>
        <w:rPr>
          <w:rFonts w:ascii="Arial" w:hAnsi="Arial" w:cs="Arial"/>
          <w:sz w:val="24"/>
        </w:rPr>
        <w:t>.</w:t>
      </w:r>
    </w:p>
    <w:p w:rsidR="00414D08" w:rsidRDefault="00414D08" w:rsidP="00B026DA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 terceiro parágrafo você apresentará ao professor orientador o motivo e/ou a importância que influenciou a realizar o estágio nessa área e na empresa.</w:t>
      </w: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3028D1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Demais parágrafos</w:t>
      </w:r>
      <w:r w:rsidR="00DE61B1">
        <w:rPr>
          <w:rFonts w:ascii="Arial" w:hAnsi="Arial" w:cs="Arial"/>
          <w:sz w:val="24"/>
        </w:rPr>
        <w:t>, se necessário, deve-se discutir aspectos relevantes associados a importância do trabalho desenvolvido.</w:t>
      </w: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DE61B1" w:rsidRDefault="00A42142" w:rsidP="00414D08">
      <w:pPr>
        <w:jc w:val="both"/>
        <w:rPr>
          <w:rFonts w:ascii="Arial" w:hAnsi="Arial" w:cs="Arial"/>
          <w:sz w:val="24"/>
        </w:rPr>
      </w:pPr>
      <w:r w:rsidRPr="00A42142">
        <w:rPr>
          <w:rFonts w:ascii="Arial" w:hAnsi="Arial" w:cs="Arial"/>
          <w:b/>
          <w:sz w:val="24"/>
        </w:rPr>
        <w:t>Observação</w:t>
      </w:r>
      <w:r>
        <w:rPr>
          <w:rFonts w:ascii="Arial" w:hAnsi="Arial" w:cs="Arial"/>
          <w:sz w:val="24"/>
        </w:rPr>
        <w:t xml:space="preserve"> – As atividades do Relatório Final de Estágio são baseadas no Plano de Atividades de Estágio assinado antes da realização do estágio.</w:t>
      </w:r>
      <w:r w:rsidR="00DE61B1">
        <w:rPr>
          <w:rFonts w:ascii="Arial" w:hAnsi="Arial" w:cs="Arial"/>
          <w:sz w:val="24"/>
        </w:rPr>
        <w:t xml:space="preserve"> </w:t>
      </w:r>
    </w:p>
    <w:p w:rsidR="00DE61B1" w:rsidRDefault="00DE61B1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7A584C" w:rsidRDefault="007A584C" w:rsidP="00414D08">
      <w:pPr>
        <w:jc w:val="both"/>
        <w:rPr>
          <w:rFonts w:ascii="Arial" w:hAnsi="Arial" w:cs="Arial"/>
          <w:sz w:val="24"/>
        </w:rPr>
      </w:pPr>
    </w:p>
    <w:p w:rsidR="007A584C" w:rsidRDefault="007A584C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Pr="00B026DA" w:rsidRDefault="00414D08" w:rsidP="00414D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</w:t>
      </w:r>
      <w:r w:rsidRPr="00B026D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OBJETIVOS</w:t>
      </w:r>
    </w:p>
    <w:p w:rsidR="00414D08" w:rsidRDefault="00414D08" w:rsidP="00414D08">
      <w:pPr>
        <w:jc w:val="center"/>
        <w:rPr>
          <w:rFonts w:ascii="Arial" w:hAnsi="Arial" w:cs="Arial"/>
          <w:sz w:val="24"/>
        </w:rPr>
      </w:pPr>
    </w:p>
    <w:p w:rsidR="00414D08" w:rsidRDefault="00414D08" w:rsidP="00414D08">
      <w:pPr>
        <w:jc w:val="center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No primeiro parágrafo você apresentará ao professor orientador o objetivo geral do estágio. </w:t>
      </w:r>
      <w:r w:rsidRPr="00414D08">
        <w:rPr>
          <w:rFonts w:ascii="Arial" w:hAnsi="Arial" w:cs="Arial"/>
          <w:sz w:val="24"/>
        </w:rPr>
        <w:t>Por exemplo:</w:t>
      </w:r>
      <w:r w:rsidRPr="00414D08">
        <w:rPr>
          <w:rFonts w:ascii="Arial" w:hAnsi="Arial" w:cs="Arial"/>
          <w:b/>
          <w:sz w:val="24"/>
        </w:rPr>
        <w:t xml:space="preserve"> </w:t>
      </w:r>
      <w:r w:rsidR="003028D1">
        <w:rPr>
          <w:rFonts w:ascii="Arial" w:hAnsi="Arial" w:cs="Arial"/>
          <w:b/>
          <w:sz w:val="24"/>
        </w:rPr>
        <w:t>Implementar ferramentas estatísticas na web como ferramenta de ensino.</w:t>
      </w: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 segundo parágrafo você apresentará ao professor orientador os objetivos específicos, ou seja, os objetivos que você deve desenvolver para concluir o objetivo geral. Por exemplo:</w:t>
      </w:r>
    </w:p>
    <w:p w:rsidR="00414D08" w:rsidRPr="00414D08" w:rsidRDefault="00414D08" w:rsidP="00414D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414D08">
        <w:rPr>
          <w:rFonts w:ascii="Arial" w:hAnsi="Arial" w:cs="Arial"/>
          <w:b/>
          <w:sz w:val="24"/>
        </w:rPr>
        <w:t>Estudar a teoria de</w:t>
      </w:r>
      <w:r w:rsidR="003028D1">
        <w:rPr>
          <w:rFonts w:ascii="Arial" w:hAnsi="Arial" w:cs="Arial"/>
          <w:b/>
          <w:sz w:val="24"/>
        </w:rPr>
        <w:t xml:space="preserve"> implementação;</w:t>
      </w:r>
    </w:p>
    <w:p w:rsidR="00414D08" w:rsidRPr="00414D08" w:rsidRDefault="003028D1" w:rsidP="00414D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Estudar as ferramentas estatísticas;</w:t>
      </w:r>
    </w:p>
    <w:p w:rsidR="00414D08" w:rsidRDefault="003028D1" w:rsidP="00414D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3028D1">
        <w:rPr>
          <w:rFonts w:ascii="Arial" w:hAnsi="Arial" w:cs="Arial"/>
          <w:b/>
          <w:sz w:val="24"/>
        </w:rPr>
        <w:t>Desenvolver os passos necessários para a implementaç</w:t>
      </w:r>
      <w:r>
        <w:rPr>
          <w:rFonts w:ascii="Arial" w:hAnsi="Arial" w:cs="Arial"/>
          <w:b/>
          <w:sz w:val="24"/>
        </w:rPr>
        <w:t>ão das ferramentas;</w:t>
      </w:r>
    </w:p>
    <w:p w:rsidR="003028D1" w:rsidRPr="003028D1" w:rsidRDefault="003028D1" w:rsidP="00414D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Aplicar as ferramentas para um grupo de pessoas julgar e validar como ferramenta de ensino.</w:t>
      </w:r>
    </w:p>
    <w:p w:rsidR="00DE61B1" w:rsidRDefault="00DE61B1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14D08" w:rsidRPr="00B026DA" w:rsidRDefault="00414D08" w:rsidP="00414D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3 METODOLOGIA</w:t>
      </w:r>
      <w:r w:rsidR="00A064C8">
        <w:rPr>
          <w:rFonts w:ascii="Arial" w:hAnsi="Arial" w:cs="Arial"/>
          <w:b/>
          <w:sz w:val="24"/>
        </w:rPr>
        <w:t xml:space="preserve"> E RESULTADOS</w:t>
      </w:r>
    </w:p>
    <w:p w:rsidR="00414D08" w:rsidRDefault="00414D08" w:rsidP="00414D08">
      <w:pPr>
        <w:jc w:val="center"/>
        <w:rPr>
          <w:rFonts w:ascii="Arial" w:hAnsi="Arial" w:cs="Arial"/>
          <w:sz w:val="24"/>
        </w:rPr>
      </w:pPr>
    </w:p>
    <w:p w:rsidR="00414D08" w:rsidRDefault="00414D08" w:rsidP="00414D08">
      <w:pPr>
        <w:jc w:val="center"/>
        <w:rPr>
          <w:rFonts w:ascii="Arial" w:hAnsi="Arial" w:cs="Arial"/>
          <w:sz w:val="24"/>
        </w:rPr>
      </w:pPr>
    </w:p>
    <w:p w:rsidR="00414D08" w:rsidRDefault="00414D08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30155">
        <w:rPr>
          <w:rFonts w:ascii="Arial" w:hAnsi="Arial" w:cs="Arial"/>
          <w:sz w:val="24"/>
        </w:rPr>
        <w:t>Nesse</w:t>
      </w:r>
      <w:r>
        <w:rPr>
          <w:rFonts w:ascii="Arial" w:hAnsi="Arial" w:cs="Arial"/>
          <w:sz w:val="24"/>
        </w:rPr>
        <w:t xml:space="preserve"> tópico você apresentará ao professor orientador uma história de como você realizou cada etapa do</w:t>
      </w:r>
      <w:r w:rsidR="0063015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objetivos específicos para concluir o objetivo geral</w:t>
      </w:r>
      <w:r w:rsidR="00630155">
        <w:rPr>
          <w:rFonts w:ascii="Arial" w:hAnsi="Arial" w:cs="Arial"/>
          <w:sz w:val="24"/>
        </w:rPr>
        <w:t xml:space="preserve">. </w:t>
      </w:r>
      <w:r w:rsidR="00630155" w:rsidRPr="00630155">
        <w:rPr>
          <w:rFonts w:ascii="Arial" w:hAnsi="Arial" w:cs="Arial"/>
          <w:b/>
          <w:sz w:val="24"/>
        </w:rPr>
        <w:t>É a parte mai</w:t>
      </w:r>
      <w:r w:rsidRPr="00630155">
        <w:rPr>
          <w:rFonts w:ascii="Arial" w:hAnsi="Arial" w:cs="Arial"/>
          <w:b/>
          <w:sz w:val="24"/>
        </w:rPr>
        <w:t>s importante do relatório.</w:t>
      </w:r>
      <w:r w:rsidR="00630155">
        <w:rPr>
          <w:rFonts w:ascii="Arial" w:hAnsi="Arial" w:cs="Arial"/>
          <w:sz w:val="24"/>
        </w:rPr>
        <w:t xml:space="preserve"> Nesse tópico você deverá apresentar fotos e texto explicativos.</w:t>
      </w:r>
    </w:p>
    <w:p w:rsidR="00630155" w:rsidRPr="00630155" w:rsidRDefault="00630155" w:rsidP="00630155">
      <w:pPr>
        <w:jc w:val="both"/>
        <w:rPr>
          <w:rFonts w:ascii="Arial" w:hAnsi="Arial" w:cs="Arial"/>
          <w:b/>
          <w:sz w:val="24"/>
        </w:rPr>
      </w:pPr>
      <w:r w:rsidRPr="00630155">
        <w:rPr>
          <w:rFonts w:ascii="Arial" w:hAnsi="Arial" w:cs="Arial"/>
          <w:sz w:val="24"/>
        </w:rPr>
        <w:tab/>
        <w:t>Você deverá apresentar fotos e explicações como você fez, por exemplo, para:</w:t>
      </w:r>
    </w:p>
    <w:p w:rsidR="003028D1" w:rsidRPr="00414D08" w:rsidRDefault="003028D1" w:rsidP="00302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414D08">
        <w:rPr>
          <w:rFonts w:ascii="Arial" w:hAnsi="Arial" w:cs="Arial"/>
          <w:b/>
          <w:sz w:val="24"/>
        </w:rPr>
        <w:t>Estudar a teoria de</w:t>
      </w:r>
      <w:r>
        <w:rPr>
          <w:rFonts w:ascii="Arial" w:hAnsi="Arial" w:cs="Arial"/>
          <w:b/>
          <w:sz w:val="24"/>
        </w:rPr>
        <w:t xml:space="preserve"> implementação;</w:t>
      </w:r>
    </w:p>
    <w:p w:rsidR="003028D1" w:rsidRPr="00414D08" w:rsidRDefault="003028D1" w:rsidP="00302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Estudar as ferramentas estatísticas;</w:t>
      </w:r>
    </w:p>
    <w:p w:rsidR="003028D1" w:rsidRDefault="003028D1" w:rsidP="00302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3028D1">
        <w:rPr>
          <w:rFonts w:ascii="Arial" w:hAnsi="Arial" w:cs="Arial"/>
          <w:b/>
          <w:sz w:val="24"/>
        </w:rPr>
        <w:t>Desenvolver os passos necessários para a implementaç</w:t>
      </w:r>
      <w:r>
        <w:rPr>
          <w:rFonts w:ascii="Arial" w:hAnsi="Arial" w:cs="Arial"/>
          <w:b/>
          <w:sz w:val="24"/>
        </w:rPr>
        <w:t>ão das ferramentas;</w:t>
      </w:r>
    </w:p>
    <w:p w:rsidR="003028D1" w:rsidRPr="003028D1" w:rsidRDefault="003028D1" w:rsidP="00302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Aplicar as ferramentas para um grupo de pessoas julgar e validar como ferramenta de ensino.</w:t>
      </w:r>
    </w:p>
    <w:p w:rsidR="00630155" w:rsidRDefault="00630155" w:rsidP="00630155">
      <w:pPr>
        <w:pStyle w:val="PargrafodaLista"/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7A584C" w:rsidRDefault="007A584C" w:rsidP="00414D08">
      <w:pPr>
        <w:jc w:val="both"/>
        <w:rPr>
          <w:rFonts w:ascii="Arial" w:hAnsi="Arial" w:cs="Arial"/>
          <w:sz w:val="24"/>
        </w:rPr>
      </w:pPr>
    </w:p>
    <w:p w:rsidR="007A584C" w:rsidRDefault="007A584C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Pr="00630155" w:rsidRDefault="00630155" w:rsidP="00414D08">
      <w:pPr>
        <w:jc w:val="both"/>
        <w:rPr>
          <w:rFonts w:ascii="Arial" w:hAnsi="Arial" w:cs="Arial"/>
          <w:b/>
          <w:sz w:val="24"/>
        </w:rPr>
      </w:pPr>
      <w:r w:rsidRPr="00630155">
        <w:rPr>
          <w:rFonts w:ascii="Arial" w:hAnsi="Arial" w:cs="Arial"/>
          <w:b/>
          <w:sz w:val="24"/>
        </w:rPr>
        <w:t>4 CONCLUSÕES</w:t>
      </w:r>
    </w:p>
    <w:p w:rsidR="00414D08" w:rsidRDefault="00414D08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 primeiro parágrafo você apresentará ao professor orientador as atividades que foram planejadas, e quais foram realizadas.</w:t>
      </w:r>
    </w:p>
    <w:p w:rsidR="00630155" w:rsidRDefault="00630155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 segundo parágrafo fazer uma análise das atividades, destacando os pontos positivos e negativos, sempre relacionando com os objetivos específicos.</w:t>
      </w:r>
    </w:p>
    <w:p w:rsidR="00630155" w:rsidRDefault="00630155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Por fim, no último parágrafo, apresentar a importância do estágio na sua formação, destacando os pontos positivos que contribuiu para sua formação</w:t>
      </w:r>
      <w:r w:rsidR="001741B3">
        <w:rPr>
          <w:rFonts w:ascii="Arial" w:hAnsi="Arial" w:cs="Arial"/>
          <w:sz w:val="24"/>
        </w:rPr>
        <w:t>.</w:t>
      </w: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B000B4" w:rsidRDefault="00B000B4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Default="00630155" w:rsidP="00630155">
      <w:pPr>
        <w:jc w:val="both"/>
        <w:rPr>
          <w:rFonts w:ascii="Arial" w:hAnsi="Arial" w:cs="Arial"/>
          <w:b/>
          <w:sz w:val="24"/>
        </w:rPr>
      </w:pPr>
    </w:p>
    <w:p w:rsidR="00630155" w:rsidRPr="00630155" w:rsidRDefault="00630155" w:rsidP="00DE61B1">
      <w:pPr>
        <w:jc w:val="center"/>
        <w:rPr>
          <w:rFonts w:ascii="Arial" w:hAnsi="Arial" w:cs="Arial"/>
          <w:b/>
          <w:sz w:val="24"/>
        </w:rPr>
      </w:pPr>
      <w:r w:rsidRPr="00630155">
        <w:rPr>
          <w:rFonts w:ascii="Arial" w:hAnsi="Arial" w:cs="Arial"/>
          <w:b/>
          <w:sz w:val="24"/>
        </w:rPr>
        <w:t>REFERÊNCIAS BIBLIOGRÁFICAS</w:t>
      </w: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630155" w:rsidRDefault="00630155" w:rsidP="00414D08">
      <w:pPr>
        <w:jc w:val="both"/>
        <w:rPr>
          <w:rFonts w:ascii="Arial" w:hAnsi="Arial" w:cs="Arial"/>
          <w:sz w:val="24"/>
        </w:rPr>
      </w:pPr>
    </w:p>
    <w:p w:rsidR="00D77541" w:rsidRDefault="0063015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Apresentar as referências necessárias para a produção e desenvolvimento do estágio e relatório do estágio.</w:t>
      </w:r>
    </w:p>
    <w:p w:rsidR="00630155" w:rsidRDefault="00630155">
      <w:pPr>
        <w:jc w:val="both"/>
        <w:rPr>
          <w:rFonts w:ascii="Arial" w:hAnsi="Arial" w:cs="Arial"/>
          <w:sz w:val="24"/>
        </w:rPr>
      </w:pPr>
    </w:p>
    <w:p w:rsidR="00630155" w:rsidRDefault="00630155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D77541" w:rsidRDefault="00D77541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Default="00A42142">
      <w:pPr>
        <w:jc w:val="both"/>
        <w:rPr>
          <w:rFonts w:ascii="Arial" w:hAnsi="Arial" w:cs="Arial"/>
          <w:sz w:val="24"/>
        </w:rPr>
      </w:pPr>
    </w:p>
    <w:p w:rsidR="00A42142" w:rsidRPr="00D041D9" w:rsidRDefault="00A42142" w:rsidP="00D041D9">
      <w:pPr>
        <w:jc w:val="center"/>
        <w:rPr>
          <w:rFonts w:ascii="Arial" w:hAnsi="Arial" w:cs="Arial"/>
          <w:b/>
          <w:sz w:val="24"/>
        </w:rPr>
      </w:pPr>
      <w:r w:rsidRPr="00D041D9">
        <w:rPr>
          <w:rFonts w:ascii="Arial" w:hAnsi="Arial" w:cs="Arial"/>
          <w:b/>
          <w:sz w:val="24"/>
        </w:rPr>
        <w:lastRenderedPageBreak/>
        <w:t>ANEXO</w:t>
      </w:r>
    </w:p>
    <w:p w:rsidR="00A42142" w:rsidRPr="00D041D9" w:rsidRDefault="00A42142" w:rsidP="00D041D9">
      <w:pPr>
        <w:jc w:val="both"/>
        <w:rPr>
          <w:rFonts w:ascii="Arial" w:hAnsi="Arial" w:cs="Arial"/>
          <w:sz w:val="24"/>
        </w:rPr>
      </w:pPr>
    </w:p>
    <w:p w:rsidR="00A42142" w:rsidRPr="00D041D9" w:rsidRDefault="00A42142" w:rsidP="00D041D9">
      <w:pPr>
        <w:jc w:val="both"/>
        <w:rPr>
          <w:rFonts w:ascii="Arial" w:hAnsi="Arial" w:cs="Arial"/>
          <w:sz w:val="24"/>
        </w:rPr>
      </w:pPr>
      <w:r w:rsidRPr="00D041D9">
        <w:rPr>
          <w:rFonts w:ascii="Arial" w:hAnsi="Arial" w:cs="Arial"/>
          <w:sz w:val="24"/>
        </w:rPr>
        <w:t xml:space="preserve">1) Anexar cópia do </w:t>
      </w:r>
      <w:r w:rsidRPr="00D041D9">
        <w:rPr>
          <w:rFonts w:ascii="Arial" w:hAnsi="Arial" w:cs="Arial"/>
          <w:b/>
          <w:sz w:val="24"/>
        </w:rPr>
        <w:t>Plano de Atividades de Estágio</w:t>
      </w:r>
      <w:r w:rsidRPr="00D041D9">
        <w:rPr>
          <w:rFonts w:ascii="Arial" w:hAnsi="Arial" w:cs="Arial"/>
          <w:sz w:val="24"/>
        </w:rPr>
        <w:t xml:space="preserve"> devidamente assinado;</w:t>
      </w:r>
    </w:p>
    <w:p w:rsidR="00A42142" w:rsidRPr="00D041D9" w:rsidRDefault="00A42142" w:rsidP="00D041D9">
      <w:pPr>
        <w:jc w:val="both"/>
        <w:rPr>
          <w:rFonts w:ascii="Arial" w:hAnsi="Arial" w:cs="Arial"/>
          <w:sz w:val="24"/>
        </w:rPr>
      </w:pPr>
    </w:p>
    <w:p w:rsidR="00A42142" w:rsidRPr="00D041D9" w:rsidRDefault="00A42142" w:rsidP="00D041D9">
      <w:pPr>
        <w:jc w:val="both"/>
        <w:rPr>
          <w:rFonts w:ascii="Arial" w:hAnsi="Arial" w:cs="Arial"/>
          <w:sz w:val="24"/>
        </w:rPr>
      </w:pPr>
      <w:r w:rsidRPr="00D041D9">
        <w:rPr>
          <w:rFonts w:ascii="Arial" w:hAnsi="Arial" w:cs="Arial"/>
          <w:sz w:val="24"/>
        </w:rPr>
        <w:t xml:space="preserve">2) </w:t>
      </w:r>
      <w:r w:rsidR="00DE61B1" w:rsidRPr="00D041D9">
        <w:rPr>
          <w:rFonts w:ascii="Arial" w:hAnsi="Arial" w:cs="Arial"/>
          <w:sz w:val="24"/>
        </w:rPr>
        <w:t xml:space="preserve">Entregar a </w:t>
      </w:r>
      <w:r w:rsidR="00DE61B1" w:rsidRPr="00D041D9">
        <w:rPr>
          <w:rFonts w:ascii="Arial" w:hAnsi="Arial" w:cs="Arial"/>
          <w:b/>
          <w:sz w:val="24"/>
        </w:rPr>
        <w:t>Ficha de Avaliação do Supervisor da Empresa</w:t>
      </w:r>
      <w:r w:rsidR="001741B3">
        <w:rPr>
          <w:rFonts w:ascii="Arial" w:hAnsi="Arial" w:cs="Arial"/>
          <w:b/>
          <w:sz w:val="24"/>
        </w:rPr>
        <w:t>/Instituição</w:t>
      </w:r>
      <w:r w:rsidR="00DE61B1" w:rsidRPr="00D041D9">
        <w:rPr>
          <w:rFonts w:ascii="Arial" w:hAnsi="Arial" w:cs="Arial"/>
          <w:sz w:val="24"/>
        </w:rPr>
        <w:t xml:space="preserve"> devidamente assinada e lacrada, cujo modelo está no</w:t>
      </w:r>
      <w:r w:rsidR="00DE61B1">
        <w:rPr>
          <w:rFonts w:ascii="Arial" w:hAnsi="Arial" w:cs="Arial"/>
          <w:sz w:val="24"/>
        </w:rPr>
        <w:t xml:space="preserve"> Manual de Estágio (</w:t>
      </w:r>
      <w:r w:rsidR="001741B3">
        <w:rPr>
          <w:rFonts w:ascii="Arial" w:hAnsi="Arial" w:cs="Arial"/>
          <w:sz w:val="24"/>
        </w:rPr>
        <w:t>Educ@</w:t>
      </w:r>
      <w:r w:rsidR="00DE61B1">
        <w:rPr>
          <w:rFonts w:ascii="Arial" w:hAnsi="Arial" w:cs="Arial"/>
          <w:sz w:val="24"/>
        </w:rPr>
        <w:t>)</w:t>
      </w:r>
      <w:r w:rsidRPr="00D041D9">
        <w:rPr>
          <w:rFonts w:ascii="Arial" w:hAnsi="Arial" w:cs="Arial"/>
          <w:sz w:val="24"/>
        </w:rPr>
        <w:t>;</w:t>
      </w:r>
    </w:p>
    <w:p w:rsidR="00A42142" w:rsidRPr="00D041D9" w:rsidRDefault="00A42142" w:rsidP="00D041D9">
      <w:pPr>
        <w:jc w:val="both"/>
        <w:rPr>
          <w:rFonts w:ascii="Arial" w:hAnsi="Arial" w:cs="Arial"/>
          <w:sz w:val="24"/>
        </w:rPr>
      </w:pPr>
    </w:p>
    <w:p w:rsidR="00D041D9" w:rsidRDefault="00A42142" w:rsidP="00D041D9">
      <w:pPr>
        <w:jc w:val="both"/>
        <w:rPr>
          <w:rFonts w:ascii="Arial" w:hAnsi="Arial" w:cs="Arial"/>
          <w:sz w:val="24"/>
        </w:rPr>
      </w:pPr>
      <w:r w:rsidRPr="00D041D9">
        <w:rPr>
          <w:rFonts w:ascii="Arial" w:hAnsi="Arial" w:cs="Arial"/>
          <w:sz w:val="24"/>
        </w:rPr>
        <w:t xml:space="preserve">3) </w:t>
      </w:r>
      <w:r w:rsidR="00DE61B1" w:rsidRPr="00D041D9">
        <w:rPr>
          <w:rFonts w:ascii="Arial" w:hAnsi="Arial" w:cs="Arial"/>
          <w:sz w:val="24"/>
        </w:rPr>
        <w:t xml:space="preserve">Anexar </w:t>
      </w:r>
      <w:r w:rsidR="00DE61B1" w:rsidRPr="00D041D9">
        <w:rPr>
          <w:rFonts w:ascii="Arial" w:hAnsi="Arial" w:cs="Arial"/>
          <w:b/>
          <w:sz w:val="24"/>
        </w:rPr>
        <w:t>Frequência do Estágio devidamente assinada</w:t>
      </w:r>
      <w:r w:rsidR="00DE61B1" w:rsidRPr="00D041D9">
        <w:rPr>
          <w:rFonts w:ascii="Arial" w:hAnsi="Arial" w:cs="Arial"/>
          <w:sz w:val="24"/>
        </w:rPr>
        <w:t>, cujo modelo está no Manual de Estágio (</w:t>
      </w:r>
      <w:r w:rsidR="001741B3">
        <w:rPr>
          <w:rFonts w:ascii="Arial" w:hAnsi="Arial" w:cs="Arial"/>
          <w:sz w:val="24"/>
        </w:rPr>
        <w:t>Educ@</w:t>
      </w:r>
      <w:r w:rsidR="00DE61B1" w:rsidRPr="00D041D9">
        <w:rPr>
          <w:rFonts w:ascii="Arial" w:hAnsi="Arial" w:cs="Arial"/>
          <w:sz w:val="24"/>
        </w:rPr>
        <w:t>)</w:t>
      </w:r>
    </w:p>
    <w:p w:rsidR="00194151" w:rsidRDefault="00194151" w:rsidP="00D041D9">
      <w:pPr>
        <w:jc w:val="both"/>
        <w:rPr>
          <w:rFonts w:ascii="Arial" w:hAnsi="Arial" w:cs="Arial"/>
          <w:sz w:val="24"/>
        </w:rPr>
      </w:pPr>
    </w:p>
    <w:p w:rsidR="00194151" w:rsidRPr="00D041D9" w:rsidRDefault="00194151" w:rsidP="00D041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4) anexar cópia do termo de compromisso de estágio devidamente assi</w:t>
      </w:r>
      <w:r w:rsidR="001741B3">
        <w:rPr>
          <w:rFonts w:ascii="Arial" w:hAnsi="Arial" w:cs="Arial"/>
          <w:sz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</w:rPr>
        <w:t>ado.</w:t>
      </w:r>
    </w:p>
    <w:sectPr w:rsidR="00194151" w:rsidRPr="00D041D9" w:rsidSect="002A118E">
      <w:headerReference w:type="default" r:id="rId10"/>
      <w:pgSz w:w="11907" w:h="16840" w:code="9"/>
      <w:pgMar w:top="1701" w:right="1134" w:bottom="1134" w:left="1304" w:header="68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92" w:rsidRDefault="004E2892">
      <w:r>
        <w:separator/>
      </w:r>
    </w:p>
  </w:endnote>
  <w:endnote w:type="continuationSeparator" w:id="0">
    <w:p w:rsidR="004E2892" w:rsidRDefault="004E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ter BT">
    <w:charset w:val="00"/>
    <w:family w:val="roman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541" w:rsidRDefault="00D77541">
    <w:pPr>
      <w:pStyle w:val="Rodap"/>
      <w:ind w:left="1905"/>
      <w:rPr>
        <w:rFonts w:ascii="Swis721 BT" w:hAnsi="Swis721 BT"/>
        <w:sz w:val="15"/>
      </w:rPr>
    </w:pPr>
  </w:p>
  <w:p w:rsidR="00D77541" w:rsidRPr="0055452D" w:rsidRDefault="00D77541" w:rsidP="0055452D">
    <w:pPr>
      <w:pStyle w:val="Rodap"/>
      <w:ind w:left="1560"/>
      <w:rPr>
        <w:rFonts w:ascii="Swis721 BT" w:hAnsi="Swis721 BT"/>
        <w:sz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92" w:rsidRDefault="004E2892">
      <w:r>
        <w:separator/>
      </w:r>
    </w:p>
  </w:footnote>
  <w:footnote w:type="continuationSeparator" w:id="0">
    <w:p w:rsidR="004E2892" w:rsidRDefault="004E2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541" w:rsidRPr="00DE61B1" w:rsidRDefault="003028D1" w:rsidP="00904E05">
    <w:pPr>
      <w:pStyle w:val="Cabealho"/>
    </w:pPr>
    <w:r>
      <w:rPr>
        <w:noProof/>
      </w:rPr>
      <w:drawing>
        <wp:inline distT="0" distB="0" distL="0" distR="0">
          <wp:extent cx="5273040" cy="868680"/>
          <wp:effectExtent l="0" t="0" r="381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4E05"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7156706"/>
      <w:docPartObj>
        <w:docPartGallery w:val="Page Numbers (Top of Page)"/>
        <w:docPartUnique/>
      </w:docPartObj>
    </w:sdtPr>
    <w:sdtEndPr/>
    <w:sdtContent>
      <w:p w:rsidR="00DE61B1" w:rsidRDefault="002A118E">
        <w:pPr>
          <w:pStyle w:val="Cabealho"/>
          <w:jc w:val="right"/>
        </w:pPr>
        <w:r>
          <w:fldChar w:fldCharType="begin"/>
        </w:r>
        <w:r w:rsidR="00DE61B1">
          <w:instrText>PAGE   \* MERGEFORMAT</w:instrText>
        </w:r>
        <w:r>
          <w:fldChar w:fldCharType="separate"/>
        </w:r>
        <w:r w:rsidR="001741B3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D2A83EE"/>
    <w:lvl w:ilvl="0">
      <w:numFmt w:val="decimal"/>
      <w:lvlText w:val="*"/>
      <w:lvlJc w:val="left"/>
    </w:lvl>
  </w:abstractNum>
  <w:abstractNum w:abstractNumId="1">
    <w:nsid w:val="11872699"/>
    <w:multiLevelType w:val="singleLevel"/>
    <w:tmpl w:val="D42C5B7E"/>
    <w:lvl w:ilvl="0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371F57F0"/>
    <w:multiLevelType w:val="hybridMultilevel"/>
    <w:tmpl w:val="BE0C7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031F8"/>
    <w:multiLevelType w:val="singleLevel"/>
    <w:tmpl w:val="8848BD10"/>
    <w:lvl w:ilvl="0">
      <w:start w:val="1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>
    <w:nsid w:val="59BB1582"/>
    <w:multiLevelType w:val="singleLevel"/>
    <w:tmpl w:val="B0961162"/>
    <w:lvl w:ilvl="0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>
    <w:nsid w:val="710F21FC"/>
    <w:multiLevelType w:val="singleLevel"/>
    <w:tmpl w:val="E466A90C"/>
    <w:lvl w:ilvl="0">
      <w:start w:val="1"/>
      <w:numFmt w:val="low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/>
          <w:i w:val="0"/>
          <w:sz w:val="28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36"/>
          <w:u w:val="none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A2"/>
    <w:rsid w:val="00037035"/>
    <w:rsid w:val="0006212D"/>
    <w:rsid w:val="0013261C"/>
    <w:rsid w:val="00152DFD"/>
    <w:rsid w:val="001741B3"/>
    <w:rsid w:val="00192CA2"/>
    <w:rsid w:val="00194151"/>
    <w:rsid w:val="00293FA2"/>
    <w:rsid w:val="002A118E"/>
    <w:rsid w:val="002A3EA0"/>
    <w:rsid w:val="003028D1"/>
    <w:rsid w:val="00351816"/>
    <w:rsid w:val="003C7664"/>
    <w:rsid w:val="003F1544"/>
    <w:rsid w:val="00414D08"/>
    <w:rsid w:val="004A1112"/>
    <w:rsid w:val="004E2892"/>
    <w:rsid w:val="0055452D"/>
    <w:rsid w:val="0056082B"/>
    <w:rsid w:val="00630155"/>
    <w:rsid w:val="00650AFC"/>
    <w:rsid w:val="00656C18"/>
    <w:rsid w:val="00662CE0"/>
    <w:rsid w:val="007A584C"/>
    <w:rsid w:val="008B1C84"/>
    <w:rsid w:val="00904E05"/>
    <w:rsid w:val="009A6E39"/>
    <w:rsid w:val="00A064C8"/>
    <w:rsid w:val="00A42142"/>
    <w:rsid w:val="00B000B4"/>
    <w:rsid w:val="00B026DA"/>
    <w:rsid w:val="00BE53E7"/>
    <w:rsid w:val="00C95B93"/>
    <w:rsid w:val="00CE0E97"/>
    <w:rsid w:val="00D041D9"/>
    <w:rsid w:val="00D77541"/>
    <w:rsid w:val="00DE61B1"/>
    <w:rsid w:val="00EC1E75"/>
    <w:rsid w:val="00F4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8E"/>
  </w:style>
  <w:style w:type="paragraph" w:styleId="Ttulo1">
    <w:name w:val="heading 1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b/>
      <w:bCs/>
      <w:sz w:val="24"/>
      <w:lang w:eastAsia="en-US"/>
    </w:rPr>
  </w:style>
  <w:style w:type="paragraph" w:styleId="Ttulo2">
    <w:name w:val="heading 2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/>
      <w:b/>
      <w:bCs/>
      <w:sz w:val="28"/>
      <w:lang w:eastAsia="en-US"/>
    </w:rPr>
  </w:style>
  <w:style w:type="paragraph" w:styleId="Ttulo3">
    <w:name w:val="heading 3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hAnsi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rsid w:val="002A118E"/>
    <w:pPr>
      <w:keepNext/>
      <w:ind w:firstLine="1134"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2A118E"/>
    <w:pPr>
      <w:keepNext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rsid w:val="002A118E"/>
    <w:pPr>
      <w:keepNext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2A118E"/>
    <w:pPr>
      <w:keepNext/>
      <w:spacing w:line="360" w:lineRule="auto"/>
      <w:jc w:val="center"/>
      <w:outlineLvl w:val="6"/>
    </w:pPr>
    <w:rPr>
      <w:rFonts w:ascii="Arial" w:hAnsi="Arial" w:cs="Arial"/>
      <w:i/>
      <w:iCs/>
    </w:rPr>
  </w:style>
  <w:style w:type="paragraph" w:styleId="Ttulo8">
    <w:name w:val="heading 8"/>
    <w:basedOn w:val="Normal"/>
    <w:next w:val="Normal"/>
    <w:qFormat/>
    <w:rsid w:val="002A118E"/>
    <w:pPr>
      <w:keepNext/>
      <w:spacing w:line="360" w:lineRule="auto"/>
      <w:jc w:val="both"/>
      <w:outlineLvl w:val="7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2A118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A118E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2A118E"/>
    <w:pPr>
      <w:ind w:firstLine="1134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rsid w:val="002A118E"/>
    <w:pPr>
      <w:spacing w:line="300" w:lineRule="exact"/>
    </w:pPr>
    <w:rPr>
      <w:rFonts w:ascii="Charter BT" w:hAnsi="Charter BT"/>
      <w:spacing w:val="-2"/>
      <w:sz w:val="22"/>
    </w:rPr>
  </w:style>
  <w:style w:type="paragraph" w:styleId="Corpodetexto2">
    <w:name w:val="Body Text 2"/>
    <w:basedOn w:val="Normal"/>
    <w:rsid w:val="002A118E"/>
    <w:pPr>
      <w:tabs>
        <w:tab w:val="left" w:pos="1905"/>
      </w:tabs>
      <w:spacing w:after="100" w:line="280" w:lineRule="exact"/>
    </w:pPr>
    <w:rPr>
      <w:rFonts w:ascii="Charter BT" w:hAnsi="Charter BT"/>
      <w:sz w:val="23"/>
    </w:rPr>
  </w:style>
  <w:style w:type="character" w:styleId="Nmerodepgina">
    <w:name w:val="page number"/>
    <w:basedOn w:val="Fontepargpadro"/>
    <w:rsid w:val="002A118E"/>
  </w:style>
  <w:style w:type="paragraph" w:styleId="Listadecontinuao3">
    <w:name w:val="List Continue 3"/>
    <w:basedOn w:val="Normal"/>
    <w:rsid w:val="002A118E"/>
    <w:pPr>
      <w:spacing w:after="120"/>
      <w:ind w:left="849"/>
    </w:pPr>
  </w:style>
  <w:style w:type="paragraph" w:styleId="Listadecontinuao4">
    <w:name w:val="List Continue 4"/>
    <w:basedOn w:val="Normal"/>
    <w:rsid w:val="002A118E"/>
    <w:pPr>
      <w:spacing w:after="120"/>
      <w:ind w:left="1132"/>
    </w:pPr>
  </w:style>
  <w:style w:type="paragraph" w:styleId="Listadecontinuao5">
    <w:name w:val="List Continue 5"/>
    <w:basedOn w:val="Normal"/>
    <w:rsid w:val="002A118E"/>
    <w:pPr>
      <w:spacing w:after="120"/>
      <w:ind w:left="1415"/>
    </w:pPr>
  </w:style>
  <w:style w:type="paragraph" w:styleId="Ttulo">
    <w:name w:val="Title"/>
    <w:basedOn w:val="Normal"/>
    <w:qFormat/>
    <w:rsid w:val="002A118E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Recuodecorpodetexto2">
    <w:name w:val="Body Text Indent 2"/>
    <w:basedOn w:val="Normal"/>
    <w:rsid w:val="002A118E"/>
    <w:pPr>
      <w:ind w:firstLine="375"/>
      <w:jc w:val="both"/>
    </w:pPr>
    <w:rPr>
      <w:sz w:val="28"/>
    </w:rPr>
  </w:style>
  <w:style w:type="paragraph" w:styleId="Recuodecorpodetexto3">
    <w:name w:val="Body Text Indent 3"/>
    <w:basedOn w:val="Normal"/>
    <w:rsid w:val="002A118E"/>
    <w:pPr>
      <w:ind w:left="709"/>
      <w:jc w:val="both"/>
    </w:pPr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6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6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26DA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DE6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8E"/>
  </w:style>
  <w:style w:type="paragraph" w:styleId="Ttulo1">
    <w:name w:val="heading 1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b/>
      <w:bCs/>
      <w:sz w:val="24"/>
      <w:lang w:eastAsia="en-US"/>
    </w:rPr>
  </w:style>
  <w:style w:type="paragraph" w:styleId="Ttulo2">
    <w:name w:val="heading 2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/>
      <w:b/>
      <w:bCs/>
      <w:sz w:val="28"/>
      <w:lang w:eastAsia="en-US"/>
    </w:rPr>
  </w:style>
  <w:style w:type="paragraph" w:styleId="Ttulo3">
    <w:name w:val="heading 3"/>
    <w:basedOn w:val="Normal"/>
    <w:next w:val="Normal"/>
    <w:qFormat/>
    <w:rsid w:val="002A118E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hAnsi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rsid w:val="002A118E"/>
    <w:pPr>
      <w:keepNext/>
      <w:ind w:firstLine="1134"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2A118E"/>
    <w:pPr>
      <w:keepNext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rsid w:val="002A118E"/>
    <w:pPr>
      <w:keepNext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2A118E"/>
    <w:pPr>
      <w:keepNext/>
      <w:spacing w:line="360" w:lineRule="auto"/>
      <w:jc w:val="center"/>
      <w:outlineLvl w:val="6"/>
    </w:pPr>
    <w:rPr>
      <w:rFonts w:ascii="Arial" w:hAnsi="Arial" w:cs="Arial"/>
      <w:i/>
      <w:iCs/>
    </w:rPr>
  </w:style>
  <w:style w:type="paragraph" w:styleId="Ttulo8">
    <w:name w:val="heading 8"/>
    <w:basedOn w:val="Normal"/>
    <w:next w:val="Normal"/>
    <w:qFormat/>
    <w:rsid w:val="002A118E"/>
    <w:pPr>
      <w:keepNext/>
      <w:spacing w:line="360" w:lineRule="auto"/>
      <w:jc w:val="both"/>
      <w:outlineLvl w:val="7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2A118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A118E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2A118E"/>
    <w:pPr>
      <w:ind w:firstLine="1134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rsid w:val="002A118E"/>
    <w:pPr>
      <w:spacing w:line="300" w:lineRule="exact"/>
    </w:pPr>
    <w:rPr>
      <w:rFonts w:ascii="Charter BT" w:hAnsi="Charter BT"/>
      <w:spacing w:val="-2"/>
      <w:sz w:val="22"/>
    </w:rPr>
  </w:style>
  <w:style w:type="paragraph" w:styleId="Corpodetexto2">
    <w:name w:val="Body Text 2"/>
    <w:basedOn w:val="Normal"/>
    <w:rsid w:val="002A118E"/>
    <w:pPr>
      <w:tabs>
        <w:tab w:val="left" w:pos="1905"/>
      </w:tabs>
      <w:spacing w:after="100" w:line="280" w:lineRule="exact"/>
    </w:pPr>
    <w:rPr>
      <w:rFonts w:ascii="Charter BT" w:hAnsi="Charter BT"/>
      <w:sz w:val="23"/>
    </w:rPr>
  </w:style>
  <w:style w:type="character" w:styleId="Nmerodepgina">
    <w:name w:val="page number"/>
    <w:basedOn w:val="Fontepargpadro"/>
    <w:rsid w:val="002A118E"/>
  </w:style>
  <w:style w:type="paragraph" w:styleId="Listadecontinuao3">
    <w:name w:val="List Continue 3"/>
    <w:basedOn w:val="Normal"/>
    <w:rsid w:val="002A118E"/>
    <w:pPr>
      <w:spacing w:after="120"/>
      <w:ind w:left="849"/>
    </w:pPr>
  </w:style>
  <w:style w:type="paragraph" w:styleId="Listadecontinuao4">
    <w:name w:val="List Continue 4"/>
    <w:basedOn w:val="Normal"/>
    <w:rsid w:val="002A118E"/>
    <w:pPr>
      <w:spacing w:after="120"/>
      <w:ind w:left="1132"/>
    </w:pPr>
  </w:style>
  <w:style w:type="paragraph" w:styleId="Listadecontinuao5">
    <w:name w:val="List Continue 5"/>
    <w:basedOn w:val="Normal"/>
    <w:rsid w:val="002A118E"/>
    <w:pPr>
      <w:spacing w:after="120"/>
      <w:ind w:left="1415"/>
    </w:pPr>
  </w:style>
  <w:style w:type="paragraph" w:styleId="Ttulo">
    <w:name w:val="Title"/>
    <w:basedOn w:val="Normal"/>
    <w:qFormat/>
    <w:rsid w:val="002A118E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Recuodecorpodetexto2">
    <w:name w:val="Body Text Indent 2"/>
    <w:basedOn w:val="Normal"/>
    <w:rsid w:val="002A118E"/>
    <w:pPr>
      <w:ind w:firstLine="375"/>
      <w:jc w:val="both"/>
    </w:pPr>
    <w:rPr>
      <w:sz w:val="28"/>
    </w:rPr>
  </w:style>
  <w:style w:type="paragraph" w:styleId="Recuodecorpodetexto3">
    <w:name w:val="Body Text Indent 3"/>
    <w:basedOn w:val="Normal"/>
    <w:rsid w:val="002A118E"/>
    <w:pPr>
      <w:ind w:left="709"/>
      <w:jc w:val="both"/>
    </w:pPr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6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6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26DA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DE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drom\originais_digitais\impressos\papelcarta\normalune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normalunesp</Template>
  <TotalTime>11</TotalTime>
  <Pages>8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nº 16/99 - GOE - APLO</vt:lpstr>
    </vt:vector>
  </TitlesOfParts>
  <Company>.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nº 16/99 - GOE - APLO</dc:title>
  <dc:creator>Elias</dc:creator>
  <cp:lastModifiedBy>Usuário do Windows</cp:lastModifiedBy>
  <cp:revision>3</cp:revision>
  <cp:lastPrinted>2016-03-07T12:00:00Z</cp:lastPrinted>
  <dcterms:created xsi:type="dcterms:W3CDTF">2019-06-09T23:17:00Z</dcterms:created>
  <dcterms:modified xsi:type="dcterms:W3CDTF">2019-06-09T23:27:00Z</dcterms:modified>
</cp:coreProperties>
</file>